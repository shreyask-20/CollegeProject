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AF06" w14:textId="7B02DBFC" w:rsidR="009F6BA9" w:rsidRPr="00A66E7A" w:rsidRDefault="00580A99" w:rsidP="00F812D0">
      <w:pPr>
        <w:pStyle w:val="Title"/>
      </w:pPr>
      <w:r>
        <w:t>Project Status</w:t>
      </w:r>
    </w:p>
    <w:tbl>
      <w:tblPr>
        <w:tblpPr w:leftFromText="180" w:rightFromText="180" w:vertAnchor="text" w:horzAnchor="margin" w:tblpY="2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  <w:tblDescription w:val="Presentation notes table"/>
      </w:tblPr>
      <w:tblGrid>
        <w:gridCol w:w="2245"/>
        <w:gridCol w:w="7105"/>
      </w:tblGrid>
      <w:tr w:rsidR="00580A99" w:rsidRPr="00F812D0" w14:paraId="08756EEB" w14:textId="77777777" w:rsidTr="00580A99">
        <w:tc>
          <w:tcPr>
            <w:tcW w:w="2245" w:type="dxa"/>
          </w:tcPr>
          <w:p w14:paraId="0860CDFF" w14:textId="4DA474E7" w:rsidR="00580A99" w:rsidRPr="00F812D0" w:rsidRDefault="00580A99" w:rsidP="00580A99">
            <w:pPr>
              <w:pStyle w:val="Heading1"/>
              <w:rPr>
                <w:rFonts w:eastAsiaTheme="minorHAnsi" w:cstheme="minorBidi"/>
                <w:sz w:val="28"/>
                <w:szCs w:val="28"/>
              </w:rPr>
            </w:pPr>
            <w:r>
              <w:t>Project Name:</w:t>
            </w:r>
          </w:p>
        </w:tc>
        <w:tc>
          <w:tcPr>
            <w:tcW w:w="7105" w:type="dxa"/>
          </w:tcPr>
          <w:p w14:paraId="04CB5B2D" w14:textId="08F89F78" w:rsidR="00580A99" w:rsidRPr="00F812D0" w:rsidRDefault="00580A99" w:rsidP="00580A99">
            <w:pPr>
              <w:pStyle w:val="ListParagraph"/>
              <w:numPr>
                <w:ilvl w:val="0"/>
                <w:numId w:val="2"/>
              </w:numPr>
            </w:pPr>
            <w:r>
              <w:t>Game-Stop</w:t>
            </w:r>
          </w:p>
        </w:tc>
      </w:tr>
      <w:tr w:rsidR="00580A99" w:rsidRPr="00F812D0" w14:paraId="4AC7B742" w14:textId="77777777" w:rsidTr="00580A99">
        <w:tc>
          <w:tcPr>
            <w:tcW w:w="2245" w:type="dxa"/>
          </w:tcPr>
          <w:p w14:paraId="1C2CEF3C" w14:textId="7245799D" w:rsidR="00580A99" w:rsidRPr="00F812D0" w:rsidRDefault="00580A99" w:rsidP="00580A99">
            <w:pPr>
              <w:pStyle w:val="Heading1"/>
            </w:pPr>
            <w:r>
              <w:t>Members:</w:t>
            </w:r>
          </w:p>
        </w:tc>
        <w:tc>
          <w:tcPr>
            <w:tcW w:w="7105" w:type="dxa"/>
          </w:tcPr>
          <w:p w14:paraId="4DC743D6" w14:textId="77777777" w:rsidR="00580A99" w:rsidRDefault="00580A99" w:rsidP="00580A99">
            <w:pPr>
              <w:pStyle w:val="ListParagraph"/>
              <w:numPr>
                <w:ilvl w:val="0"/>
                <w:numId w:val="1"/>
              </w:numPr>
            </w:pPr>
            <w:r>
              <w:t>Shreyas Khandagale.</w:t>
            </w:r>
          </w:p>
          <w:p w14:paraId="02E29DAD" w14:textId="4B7D3EB5" w:rsidR="00580A99" w:rsidRPr="00F812D0" w:rsidRDefault="00580A99" w:rsidP="00580A99">
            <w:pPr>
              <w:pStyle w:val="ListParagraph"/>
              <w:numPr>
                <w:ilvl w:val="0"/>
                <w:numId w:val="1"/>
              </w:numPr>
            </w:pPr>
            <w:r>
              <w:t>Kartik Rebba.</w:t>
            </w:r>
          </w:p>
        </w:tc>
      </w:tr>
      <w:tr w:rsidR="00580A99" w:rsidRPr="00F812D0" w14:paraId="2DA92745" w14:textId="77777777" w:rsidTr="00580A99">
        <w:tc>
          <w:tcPr>
            <w:tcW w:w="2245" w:type="dxa"/>
          </w:tcPr>
          <w:p w14:paraId="07B0CCB6" w14:textId="731EF47B" w:rsidR="00580A99" w:rsidRPr="00580A99" w:rsidRDefault="00580A99" w:rsidP="00580A99">
            <w:pPr>
              <w:pStyle w:val="Heading2"/>
              <w:rPr>
                <w:b/>
                <w:bCs/>
                <w:sz w:val="24"/>
                <w:szCs w:val="32"/>
              </w:rPr>
            </w:pPr>
            <w:r w:rsidRPr="00580A99">
              <w:rPr>
                <w:b/>
                <w:bCs/>
                <w:sz w:val="24"/>
                <w:szCs w:val="32"/>
              </w:rPr>
              <w:t>Languages Used:</w:t>
            </w:r>
          </w:p>
        </w:tc>
        <w:tc>
          <w:tcPr>
            <w:tcW w:w="7105" w:type="dxa"/>
          </w:tcPr>
          <w:p w14:paraId="19D5AB2A" w14:textId="77777777" w:rsidR="00580A99" w:rsidRDefault="00580A99" w:rsidP="00580A99">
            <w:pPr>
              <w:pStyle w:val="ListParagraph"/>
              <w:numPr>
                <w:ilvl w:val="0"/>
                <w:numId w:val="3"/>
              </w:numPr>
            </w:pPr>
            <w:r>
              <w:t>Bootstrap (for front-end designing).</w:t>
            </w:r>
          </w:p>
          <w:p w14:paraId="24AA2062" w14:textId="0C6A035A" w:rsidR="00580A99" w:rsidRPr="00F812D0" w:rsidRDefault="00580A99" w:rsidP="00580A99">
            <w:pPr>
              <w:pStyle w:val="ListParagraph"/>
              <w:numPr>
                <w:ilvl w:val="0"/>
                <w:numId w:val="3"/>
              </w:numPr>
            </w:pPr>
            <w:r>
              <w:t>Java-script (for back-end programming).</w:t>
            </w:r>
          </w:p>
        </w:tc>
      </w:tr>
      <w:tr w:rsidR="00580A99" w:rsidRPr="00F812D0" w14:paraId="35833540" w14:textId="77777777" w:rsidTr="00580A99">
        <w:tc>
          <w:tcPr>
            <w:tcW w:w="2245" w:type="dxa"/>
          </w:tcPr>
          <w:p w14:paraId="359384C5" w14:textId="6338D75B" w:rsidR="00580A99" w:rsidRPr="00F812D0" w:rsidRDefault="000C6ACE" w:rsidP="00580A99">
            <w:pPr>
              <w:pStyle w:val="Heading1"/>
            </w:pPr>
            <w:r>
              <w:t>Introduction:</w:t>
            </w:r>
          </w:p>
        </w:tc>
        <w:tc>
          <w:tcPr>
            <w:tcW w:w="7105" w:type="dxa"/>
          </w:tcPr>
          <w:p w14:paraId="77593CED" w14:textId="38501E05" w:rsidR="00580A99" w:rsidRPr="00F812D0" w:rsidRDefault="000C6ACE" w:rsidP="000C6ACE">
            <w:pPr>
              <w:pStyle w:val="ListParagraph"/>
              <w:numPr>
                <w:ilvl w:val="0"/>
                <w:numId w:val="2"/>
              </w:numPr>
            </w:pPr>
            <w:r>
              <w:t xml:space="preserve">Our project is about a gaming website for users to get </w:t>
            </w:r>
            <w:r w:rsidR="0006302B">
              <w:t>daily updates</w:t>
            </w:r>
            <w:r>
              <w:t>, news, and a peek of upcoming games and all the information they need.</w:t>
            </w:r>
          </w:p>
        </w:tc>
      </w:tr>
      <w:tr w:rsidR="00580A99" w:rsidRPr="00F812D0" w14:paraId="3BC0C4C3" w14:textId="77777777" w:rsidTr="00580A99">
        <w:tc>
          <w:tcPr>
            <w:tcW w:w="2245" w:type="dxa"/>
          </w:tcPr>
          <w:p w14:paraId="059EBA7C" w14:textId="0119B407" w:rsidR="00580A99" w:rsidRPr="00F812D0" w:rsidRDefault="000C6ACE" w:rsidP="00580A99">
            <w:pPr>
              <w:pStyle w:val="Heading1"/>
            </w:pPr>
            <w:r>
              <w:t>About:</w:t>
            </w:r>
          </w:p>
          <w:p w14:paraId="3564DF8B" w14:textId="1B160871" w:rsidR="00580A99" w:rsidRPr="00F812D0" w:rsidRDefault="00580A99" w:rsidP="00580A99">
            <w:pPr>
              <w:pStyle w:val="Heading2"/>
            </w:pPr>
          </w:p>
        </w:tc>
        <w:tc>
          <w:tcPr>
            <w:tcW w:w="7105" w:type="dxa"/>
          </w:tcPr>
          <w:p w14:paraId="329DD20F" w14:textId="328D07A0" w:rsidR="00580A99" w:rsidRDefault="0006302B" w:rsidP="0006302B">
            <w:pPr>
              <w:pStyle w:val="ListParagraph"/>
              <w:numPr>
                <w:ilvl w:val="0"/>
                <w:numId w:val="2"/>
              </w:numPr>
            </w:pPr>
            <w:r>
              <w:t>Homepage- It will contain updates, news, and templates about upcoming games.</w:t>
            </w:r>
          </w:p>
          <w:p w14:paraId="676A4D0E" w14:textId="77777777" w:rsidR="0006302B" w:rsidRDefault="0006302B" w:rsidP="0006302B">
            <w:pPr>
              <w:pStyle w:val="ListParagraph"/>
            </w:pPr>
          </w:p>
          <w:p w14:paraId="72695125" w14:textId="77777777" w:rsidR="0006302B" w:rsidRDefault="0006302B" w:rsidP="0006302B">
            <w:pPr>
              <w:pStyle w:val="ListParagraph"/>
              <w:numPr>
                <w:ilvl w:val="0"/>
                <w:numId w:val="2"/>
              </w:numPr>
            </w:pPr>
            <w:r>
              <w:t>Trending page- In this page users/viewers will see monthly/weekly/daily rankings of top games played by people worldwide</w:t>
            </w:r>
          </w:p>
          <w:p w14:paraId="4D5AFEA3" w14:textId="77777777" w:rsidR="007263BF" w:rsidRDefault="007263BF" w:rsidP="007263BF">
            <w:pPr>
              <w:pStyle w:val="ListParagraph"/>
            </w:pPr>
          </w:p>
          <w:p w14:paraId="4657C879" w14:textId="57A82EF8" w:rsidR="007263BF" w:rsidRDefault="007263BF" w:rsidP="007263BF">
            <w:pPr>
              <w:pStyle w:val="ListParagraph"/>
              <w:numPr>
                <w:ilvl w:val="0"/>
                <w:numId w:val="2"/>
              </w:numPr>
            </w:pPr>
            <w:r>
              <w:t xml:space="preserve">Top streamers- Our page will also highlight </w:t>
            </w:r>
            <w:r w:rsidR="00D0317F">
              <w:t>top streamers playing trending games. It will also change on weekly/ daily basis.</w:t>
            </w:r>
          </w:p>
          <w:p w14:paraId="37207F63" w14:textId="77777777" w:rsidR="003F67FB" w:rsidRDefault="003F67FB" w:rsidP="003F67FB">
            <w:pPr>
              <w:pStyle w:val="ListParagraph"/>
            </w:pPr>
          </w:p>
          <w:p w14:paraId="6A1EB55C" w14:textId="54F140F2" w:rsidR="003F67FB" w:rsidRDefault="003F67FB" w:rsidP="007263BF">
            <w:pPr>
              <w:pStyle w:val="ListParagraph"/>
              <w:numPr>
                <w:ilvl w:val="0"/>
                <w:numId w:val="2"/>
              </w:numPr>
            </w:pPr>
            <w:r>
              <w:t>Walkthroughs and trailers- Our website will showcase trailers and walkthroughs of games as per users demand.</w:t>
            </w:r>
          </w:p>
          <w:p w14:paraId="30B2AB71" w14:textId="77777777" w:rsidR="00D0317F" w:rsidRDefault="00D0317F" w:rsidP="00D0317F">
            <w:pPr>
              <w:pStyle w:val="ListParagraph"/>
            </w:pPr>
          </w:p>
          <w:p w14:paraId="22B6F868" w14:textId="77777777" w:rsidR="00D0317F" w:rsidRDefault="00D0317F" w:rsidP="00D0317F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Q&amp;A section- Our website will generate a section where web developers can </w:t>
            </w:r>
            <w:r w:rsidR="003F67FB">
              <w:t>answer</w:t>
            </w:r>
            <w:r>
              <w:t xml:space="preserve"> and also let other viewers/ users</w:t>
            </w:r>
            <w:r w:rsidR="003F67FB">
              <w:t xml:space="preserve"> ask and answer doubts, queries and details of particular game.</w:t>
            </w:r>
          </w:p>
          <w:p w14:paraId="15ECAE20" w14:textId="77777777" w:rsidR="009F48B4" w:rsidRDefault="009F48B4" w:rsidP="009F48B4">
            <w:pPr>
              <w:pStyle w:val="ListParagraph"/>
            </w:pPr>
          </w:p>
          <w:p w14:paraId="33A77099" w14:textId="77777777" w:rsidR="009F48B4" w:rsidRDefault="009F48B4" w:rsidP="00D0317F">
            <w:pPr>
              <w:pStyle w:val="ListParagraph"/>
              <w:numPr>
                <w:ilvl w:val="0"/>
                <w:numId w:val="2"/>
              </w:numPr>
            </w:pPr>
            <w:r>
              <w:t xml:space="preserve">Review section- This website will showcase the reviews of </w:t>
            </w:r>
            <w:r w:rsidR="00EB332C">
              <w:t>games upl</w:t>
            </w:r>
            <w:r w:rsidR="000D5721">
              <w:t>oaded by users. It will also have some suggestions if the game has bugs and defects.</w:t>
            </w:r>
          </w:p>
          <w:p w14:paraId="39975BB3" w14:textId="77777777" w:rsidR="000D5721" w:rsidRDefault="000D5721" w:rsidP="000D5721">
            <w:pPr>
              <w:pStyle w:val="ListParagraph"/>
            </w:pPr>
          </w:p>
          <w:p w14:paraId="79E0AFAF" w14:textId="73BBB7F3" w:rsidR="000D5721" w:rsidRPr="00F812D0" w:rsidRDefault="00C44575" w:rsidP="00D0317F">
            <w:pPr>
              <w:pStyle w:val="ListParagraph"/>
              <w:numPr>
                <w:ilvl w:val="0"/>
                <w:numId w:val="2"/>
              </w:numPr>
            </w:pPr>
            <w:r>
              <w:t>Sharing developers and creators contacts- The website will showcase our developers contacts &amp; emails which will help reach them.</w:t>
            </w:r>
          </w:p>
        </w:tc>
      </w:tr>
    </w:tbl>
    <w:p w14:paraId="05F56C46" w14:textId="4001D335" w:rsidR="00595008" w:rsidRPr="00F812D0" w:rsidRDefault="00595008" w:rsidP="00F812D0"/>
    <w:p w14:paraId="2C2F3888" w14:textId="77777777" w:rsidR="00595008" w:rsidRPr="00A15C29" w:rsidRDefault="00595008">
      <w:pPr>
        <w:rPr>
          <w:rFonts w:ascii="Segoe UI" w:hAnsi="Segoe UI" w:cs="Segoe UI"/>
        </w:rPr>
      </w:pPr>
    </w:p>
    <w:sectPr w:rsidR="00595008" w:rsidRPr="00A15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EE91D" w14:textId="77777777" w:rsidR="00580A99" w:rsidRDefault="00580A99" w:rsidP="00E32EEA">
      <w:pPr>
        <w:spacing w:after="0" w:line="240" w:lineRule="auto"/>
      </w:pPr>
      <w:r>
        <w:separator/>
      </w:r>
    </w:p>
  </w:endnote>
  <w:endnote w:type="continuationSeparator" w:id="0">
    <w:p w14:paraId="700BA9AB" w14:textId="77777777" w:rsidR="00580A99" w:rsidRDefault="00580A99" w:rsidP="00E32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87C18" w14:textId="77777777" w:rsidR="00580A99" w:rsidRDefault="00580A99" w:rsidP="00E32EEA">
      <w:pPr>
        <w:spacing w:after="0" w:line="240" w:lineRule="auto"/>
      </w:pPr>
      <w:r>
        <w:separator/>
      </w:r>
    </w:p>
  </w:footnote>
  <w:footnote w:type="continuationSeparator" w:id="0">
    <w:p w14:paraId="6858DC1F" w14:textId="77777777" w:rsidR="00580A99" w:rsidRDefault="00580A99" w:rsidP="00E32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F7FE6"/>
    <w:multiLevelType w:val="hybridMultilevel"/>
    <w:tmpl w:val="99189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93A7E"/>
    <w:multiLevelType w:val="hybridMultilevel"/>
    <w:tmpl w:val="D0D64526"/>
    <w:lvl w:ilvl="0" w:tplc="D6EA49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16158"/>
    <w:multiLevelType w:val="hybridMultilevel"/>
    <w:tmpl w:val="1CCCF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99"/>
    <w:rsid w:val="00002828"/>
    <w:rsid w:val="000213FB"/>
    <w:rsid w:val="0006302B"/>
    <w:rsid w:val="000C6ACE"/>
    <w:rsid w:val="000D5721"/>
    <w:rsid w:val="00131A00"/>
    <w:rsid w:val="00291026"/>
    <w:rsid w:val="00397814"/>
    <w:rsid w:val="003C06EB"/>
    <w:rsid w:val="003F67FB"/>
    <w:rsid w:val="00580A99"/>
    <w:rsid w:val="00595008"/>
    <w:rsid w:val="006C3412"/>
    <w:rsid w:val="007263BF"/>
    <w:rsid w:val="00757863"/>
    <w:rsid w:val="00886B5E"/>
    <w:rsid w:val="008D1197"/>
    <w:rsid w:val="009F48B4"/>
    <w:rsid w:val="009F6BA9"/>
    <w:rsid w:val="00A15C29"/>
    <w:rsid w:val="00A66E7A"/>
    <w:rsid w:val="00B77A95"/>
    <w:rsid w:val="00C44575"/>
    <w:rsid w:val="00D0317F"/>
    <w:rsid w:val="00E32EEA"/>
    <w:rsid w:val="00EB332C"/>
    <w:rsid w:val="00F8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077AB"/>
  <w15:chartTrackingRefBased/>
  <w15:docId w15:val="{16B44313-AAAD-4D15-8365-5BB3CB37F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2D0"/>
  </w:style>
  <w:style w:type="paragraph" w:styleId="Heading1">
    <w:name w:val="heading 1"/>
    <w:basedOn w:val="Normal"/>
    <w:link w:val="Heading1Char"/>
    <w:uiPriority w:val="9"/>
    <w:qFormat/>
    <w:rsid w:val="00F812D0"/>
    <w:pPr>
      <w:spacing w:after="0"/>
      <w:contextualSpacing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2D0"/>
    <w:pPr>
      <w:spacing w:after="0"/>
      <w:outlineLvl w:val="1"/>
    </w:pPr>
    <w:rPr>
      <w:rFonts w:eastAsiaTheme="majorEastAsia" w:cstheme="majorBidi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12D0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F812D0"/>
    <w:pPr>
      <w:contextualSpacing/>
      <w:jc w:val="center"/>
    </w:pPr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812D0"/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styleId="PlaceholderText">
    <w:name w:val="Placeholder Text"/>
    <w:basedOn w:val="DefaultParagraphFont"/>
    <w:uiPriority w:val="99"/>
    <w:semiHidden/>
    <w:rsid w:val="00F812D0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812D0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812D0"/>
    <w:rPr>
      <w:rFonts w:eastAsiaTheme="minorEastAsia"/>
      <w:color w:val="5A5A5A" w:themeColor="text1" w:themeTint="A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812D0"/>
    <w:rPr>
      <w:rFonts w:eastAsiaTheme="majorEastAsia" w:cstheme="majorBidi"/>
      <w:sz w:val="20"/>
      <w:szCs w:val="26"/>
    </w:rPr>
  </w:style>
  <w:style w:type="paragraph" w:styleId="ListParagraph">
    <w:name w:val="List Paragraph"/>
    <w:basedOn w:val="Normal"/>
    <w:uiPriority w:val="34"/>
    <w:unhideWhenUsed/>
    <w:qFormat/>
    <w:rsid w:val="00580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Presentation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7DC6D4-A22B-4A11-8A7E-3ACB8FAE25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F0F865-92F7-44B0-B2E4-98E275BF020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F4C5492-E66C-4AA3-86D3-2243538168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Presentation notes</Template>
  <TotalTime>42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SHRXYAS K</cp:lastModifiedBy>
  <cp:revision>2</cp:revision>
  <dcterms:created xsi:type="dcterms:W3CDTF">2022-03-29T13:43:00Z</dcterms:created>
  <dcterms:modified xsi:type="dcterms:W3CDTF">2022-03-29T14:25:00Z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